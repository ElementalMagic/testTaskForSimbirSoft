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41" w:rsidRPr="007A0F67" w:rsidRDefault="007A0F67" w:rsidP="007A0F67">
      <w:pPr>
        <w:pStyle w:val="a3"/>
        <w:jc w:val="center"/>
        <w:rPr>
          <w:rFonts w:cs="Arial"/>
          <w:lang w:val="ru-RU"/>
        </w:rPr>
      </w:pPr>
      <w:r>
        <w:rPr>
          <w:rFonts w:cs="Arial"/>
          <w:lang w:val="ru-RU"/>
        </w:rPr>
        <w:t>Руководство пользователя</w:t>
      </w:r>
    </w:p>
    <w:p w:rsidR="00B10B41" w:rsidRPr="00BF77F0" w:rsidRDefault="003D72B7" w:rsidP="00A45EBF">
      <w:pPr>
        <w:pStyle w:val="1"/>
        <w:rPr>
          <w:lang w:val="ru-RU"/>
        </w:rPr>
      </w:pPr>
      <w:r>
        <w:rPr>
          <w:lang w:val="ru-RU"/>
        </w:rPr>
        <w:t>Подготовка к запуску программы</w:t>
      </w:r>
    </w:p>
    <w:p w:rsidR="007A0F67" w:rsidRDefault="007A0F67" w:rsidP="00417952">
      <w:pPr>
        <w:pStyle w:val="2"/>
        <w:rPr>
          <w:rFonts w:cs="Times New Roman"/>
          <w:lang w:val="ru-RU"/>
        </w:rPr>
      </w:pPr>
      <w:r w:rsidRPr="00D241F1">
        <w:rPr>
          <w:rFonts w:cs="Times New Roman"/>
          <w:lang w:val="ru-RU"/>
        </w:rPr>
        <w:t>Создайте новую папку.</w:t>
      </w:r>
      <w:r w:rsidR="00032291">
        <w:rPr>
          <w:rFonts w:cs="Times New Roman"/>
          <w:lang w:val="ru-RU"/>
        </w:rPr>
        <w:t xml:space="preserve"> Переместите архив с программой в неё.</w:t>
      </w:r>
    </w:p>
    <w:p w:rsidR="00B10B41" w:rsidRPr="00D241F1" w:rsidRDefault="007A0F67" w:rsidP="00417952">
      <w:pPr>
        <w:pStyle w:val="2"/>
        <w:rPr>
          <w:rFonts w:cs="Times New Roman"/>
          <w:lang w:val="ru-RU"/>
        </w:rPr>
      </w:pPr>
      <w:r w:rsidRPr="00D241F1">
        <w:rPr>
          <w:rFonts w:cs="Times New Roman"/>
          <w:lang w:val="ru-RU"/>
        </w:rPr>
        <w:t>Распакуйте все файлы из архива “Тестовое задание” в созданную папку.</w:t>
      </w:r>
      <w:r w:rsidR="00032291" w:rsidRPr="00032291">
        <w:rPr>
          <w:rFonts w:cs="Times New Roman"/>
          <w:noProof/>
          <w:lang w:val="ru-RU" w:eastAsia="ru-RU"/>
        </w:rPr>
        <w:t xml:space="preserve"> </w:t>
      </w:r>
      <w:r w:rsidR="00032291">
        <w:rPr>
          <w:rFonts w:cs="Times New Roman"/>
          <w:noProof/>
          <w:lang w:val="ru-RU" w:eastAsia="ru-RU"/>
        </w:rPr>
        <w:drawing>
          <wp:inline distT="0" distB="0" distL="0" distR="0" wp14:anchorId="7696A177" wp14:editId="0BBD5B5A">
            <wp:extent cx="4981575" cy="1438275"/>
            <wp:effectExtent l="0" t="0" r="9525" b="9525"/>
            <wp:docPr id="1" name="Рисунок 1" descr="C:\Users\El\Desktop\4c358394af2f4d02a4e536a57871e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\Desktop\4c358394af2f4d02a4e536a57871ee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67" w:rsidRDefault="007A0F67" w:rsidP="00263B6A">
      <w:pPr>
        <w:pStyle w:val="2"/>
        <w:rPr>
          <w:rFonts w:cs="Times New Roman"/>
          <w:lang w:val="ru-RU"/>
        </w:rPr>
      </w:pPr>
      <w:r w:rsidRPr="00D241F1">
        <w:rPr>
          <w:rFonts w:cs="Times New Roman"/>
          <w:lang w:val="ru-RU"/>
        </w:rPr>
        <w:t>Поместите файл с тем текстом, который вы хотите преобразовать, в эту папку.</w:t>
      </w:r>
      <w:r w:rsidR="00F90DF2" w:rsidRPr="00D241F1">
        <w:rPr>
          <w:rFonts w:cs="Times New Roman"/>
          <w:lang w:val="ru-RU"/>
        </w:rPr>
        <w:t xml:space="preserve">  Переименуйте его в “текст.</w:t>
      </w:r>
      <w:r w:rsidR="00F90DF2" w:rsidRPr="00D241F1">
        <w:rPr>
          <w:rFonts w:cs="Times New Roman"/>
        </w:rPr>
        <w:t>txt</w:t>
      </w:r>
      <w:r w:rsidR="00F90DF2" w:rsidRPr="00D241F1">
        <w:rPr>
          <w:rFonts w:cs="Times New Roman"/>
          <w:lang w:val="ru-RU"/>
        </w:rPr>
        <w:t>”.</w:t>
      </w:r>
    </w:p>
    <w:p w:rsidR="007A0F67" w:rsidRPr="00D241F1" w:rsidRDefault="00032291" w:rsidP="001B6FB1">
      <w:pPr>
        <w:rPr>
          <w:rFonts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7D3423" wp14:editId="62460C36">
            <wp:extent cx="1914525" cy="896346"/>
            <wp:effectExtent l="0" t="0" r="0" b="0"/>
            <wp:docPr id="2" name="Рисунок 2" descr="C:\Users\El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24" cy="91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44F6A3B" wp14:editId="65AB2183">
            <wp:extent cx="2057231" cy="757555"/>
            <wp:effectExtent l="0" t="0" r="635" b="4445"/>
            <wp:docPr id="3" name="Рисунок 3" descr="C:\Users\El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35" cy="77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13194C0" wp14:editId="162474C0">
            <wp:extent cx="1943100" cy="790575"/>
            <wp:effectExtent l="0" t="0" r="0" b="9525"/>
            <wp:docPr id="4" name="Рисунок 4" descr="C:\Users\El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52" w:rsidRPr="00EA5C7E" w:rsidRDefault="001B6FB1" w:rsidP="001B6FB1">
      <w:pPr>
        <w:pStyle w:val="2"/>
        <w:rPr>
          <w:lang w:val="ru-RU"/>
        </w:rPr>
      </w:pPr>
      <w:r w:rsidRPr="00EA5C7E">
        <w:rPr>
          <w:lang w:val="ru-RU"/>
        </w:rPr>
        <w:t>Создайте</w:t>
      </w:r>
      <w:r>
        <w:rPr>
          <w:lang w:val="ru-RU"/>
        </w:rPr>
        <w:t xml:space="preserve"> файл</w:t>
      </w:r>
      <w:r w:rsidRPr="00EA5C7E">
        <w:rPr>
          <w:lang w:val="ru-RU"/>
        </w:rPr>
        <w:t xml:space="preserve"> “словарь.</w:t>
      </w:r>
      <w:r w:rsidRPr="001B6FB1">
        <w:t>txt</w:t>
      </w:r>
      <w:r w:rsidRPr="00EA5C7E">
        <w:rPr>
          <w:lang w:val="ru-RU"/>
        </w:rPr>
        <w:t>”. Откройте его. Запишите построчно те буквы, предлоги, частицы, слова, словосочетания, которые вы хотите выделить в тексте.</w:t>
      </w:r>
    </w:p>
    <w:p w:rsidR="001B6FB1" w:rsidRPr="001B6FB1" w:rsidRDefault="001B6FB1" w:rsidP="001B6FB1">
      <w:r>
        <w:rPr>
          <w:noProof/>
          <w:lang w:val="ru-RU" w:eastAsia="ru-RU"/>
        </w:rPr>
        <w:drawing>
          <wp:inline distT="0" distB="0" distL="0" distR="0" wp14:anchorId="0F9FABEA" wp14:editId="7B92F264">
            <wp:extent cx="2423160" cy="978535"/>
            <wp:effectExtent l="0" t="0" r="0" b="0"/>
            <wp:docPr id="8" name="Рисунок 8" descr="C:\Users\El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F69E3FB" wp14:editId="2C5C058D">
            <wp:extent cx="2578735" cy="1316990"/>
            <wp:effectExtent l="0" t="0" r="0" b="0"/>
            <wp:docPr id="9" name="Рисунок 9" descr="C:\Users\El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B1" w:rsidRDefault="001B6FB1" w:rsidP="001B6FB1">
      <w:pPr>
        <w:pStyle w:val="2"/>
      </w:pPr>
      <w:proofErr w:type="spellStart"/>
      <w:r w:rsidRPr="001B6FB1">
        <w:lastRenderedPageBreak/>
        <w:t>Сохраните</w:t>
      </w:r>
      <w:proofErr w:type="spellEnd"/>
      <w:r w:rsidRPr="001B6FB1">
        <w:t xml:space="preserve"> </w:t>
      </w:r>
      <w:proofErr w:type="spellStart"/>
      <w:r w:rsidRPr="001B6FB1">
        <w:t>файл</w:t>
      </w:r>
      <w:proofErr w:type="spellEnd"/>
      <w:r w:rsidRPr="001B6FB1">
        <w:t xml:space="preserve"> “словарь.txt”.</w:t>
      </w:r>
    </w:p>
    <w:p w:rsidR="00EA5C7E" w:rsidRDefault="00EA5C7E" w:rsidP="00EA5C7E">
      <w:r>
        <w:rPr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 wp14:anchorId="1F124D05" wp14:editId="1C2184CC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3526790" cy="1513840"/>
            <wp:effectExtent l="0" t="0" r="0" b="0"/>
            <wp:wrapTight wrapText="bothSides">
              <wp:wrapPolygon edited="0">
                <wp:start x="0" y="0"/>
                <wp:lineTo x="0" y="21201"/>
                <wp:lineTo x="21468" y="21201"/>
                <wp:lineTo x="21468" y="0"/>
                <wp:lineTo x="0" y="0"/>
              </wp:wrapPolygon>
            </wp:wrapTight>
            <wp:docPr id="5" name="Рисунок 5" descr="C:\Users\El\Downloads\bf1b48a326c04fee846c5c02478c5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\Downloads\bf1b48a326c04fee846c5c02478c53c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5C7E" w:rsidRDefault="00EA5C7E" w:rsidP="00EA5C7E"/>
    <w:p w:rsidR="00EA5C7E" w:rsidRPr="00EA5C7E" w:rsidRDefault="00EA5C7E" w:rsidP="00EA5C7E"/>
    <w:p w:rsidR="001B6FB1" w:rsidRPr="001B6FB1" w:rsidRDefault="001B6FB1" w:rsidP="001B6FB1"/>
    <w:p w:rsidR="001B6FB1" w:rsidRDefault="001B6FB1" w:rsidP="001B6FB1"/>
    <w:p w:rsidR="00EA5C7E" w:rsidRPr="001B6FB1" w:rsidRDefault="00EA5C7E" w:rsidP="001B6FB1"/>
    <w:p w:rsidR="00417952" w:rsidRDefault="002678B0" w:rsidP="00A45EBF">
      <w:pPr>
        <w:pStyle w:val="1"/>
      </w:pPr>
      <w:proofErr w:type="spellStart"/>
      <w:r>
        <w:t>Запуск</w:t>
      </w:r>
      <w:proofErr w:type="spellEnd"/>
      <w:r>
        <w:t xml:space="preserve"> и работа </w:t>
      </w:r>
      <w:proofErr w:type="spellStart"/>
      <w:r>
        <w:t>программы</w:t>
      </w:r>
      <w:proofErr w:type="spellEnd"/>
    </w:p>
    <w:p w:rsidR="00417952" w:rsidRDefault="00417952" w:rsidP="00417952">
      <w:pPr>
        <w:pStyle w:val="2"/>
        <w:rPr>
          <w:lang w:val="ru-RU"/>
        </w:rPr>
      </w:pPr>
      <w:r>
        <w:rPr>
          <w:lang w:val="ru-RU"/>
        </w:rPr>
        <w:t xml:space="preserve">Дважды кликните левой кнопкой мыши по исполняемому файлу </w:t>
      </w:r>
      <w:r w:rsidRPr="00417952">
        <w:rPr>
          <w:lang w:val="ru-RU"/>
        </w:rPr>
        <w:t>“</w:t>
      </w:r>
      <w:r>
        <w:rPr>
          <w:lang w:val="ru-RU"/>
        </w:rPr>
        <w:t>тестовое задание.</w:t>
      </w:r>
      <w:r>
        <w:t>exe</w:t>
      </w:r>
      <w:r w:rsidRPr="00417952">
        <w:rPr>
          <w:lang w:val="ru-RU"/>
        </w:rPr>
        <w:t>”</w:t>
      </w:r>
      <w:r>
        <w:rPr>
          <w:lang w:val="ru-RU"/>
        </w:rPr>
        <w:t>. Перед вами появится окно программы.</w:t>
      </w:r>
    </w:p>
    <w:p w:rsidR="001B6FB1" w:rsidRPr="001B6FB1" w:rsidRDefault="00085FCD" w:rsidP="001B6FB1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11CB0A83" wp14:editId="355EF0D9">
            <wp:simplePos x="0" y="0"/>
            <wp:positionH relativeFrom="column">
              <wp:posOffset>3066415</wp:posOffset>
            </wp:positionH>
            <wp:positionV relativeFrom="paragraph">
              <wp:posOffset>95250</wp:posOffset>
            </wp:positionV>
            <wp:extent cx="2505710" cy="1014730"/>
            <wp:effectExtent l="0" t="0" r="8890" b="0"/>
            <wp:wrapTight wrapText="bothSides">
              <wp:wrapPolygon edited="0">
                <wp:start x="0" y="0"/>
                <wp:lineTo x="0" y="21086"/>
                <wp:lineTo x="21512" y="21086"/>
                <wp:lineTo x="21512" y="0"/>
                <wp:lineTo x="0" y="0"/>
              </wp:wrapPolygon>
            </wp:wrapTight>
            <wp:docPr id="10" name="Рисунок 10" descr="C:\Users\El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5DE4A571" wp14:editId="27ABD996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5200650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521" y="21489"/>
                <wp:lineTo x="21521" y="0"/>
                <wp:lineTo x="0" y="0"/>
              </wp:wrapPolygon>
            </wp:wrapTight>
            <wp:docPr id="15" name="Рисунок 15" descr="C:\Users\El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56F" w:rsidRDefault="00417952" w:rsidP="00C6156F">
      <w:pPr>
        <w:pStyle w:val="2"/>
        <w:rPr>
          <w:lang w:val="ru-RU"/>
        </w:rPr>
      </w:pPr>
      <w:r>
        <w:rPr>
          <w:lang w:val="ru-RU"/>
        </w:rPr>
        <w:lastRenderedPageBreak/>
        <w:t>Сначала вам требуется ввести текстовое имя, которое будет служить названием папки со всеми файл</w:t>
      </w:r>
      <w:r w:rsidR="00C6156F">
        <w:rPr>
          <w:lang w:val="ru-RU"/>
        </w:rPr>
        <w:t>ами вашего измененного текста</w:t>
      </w:r>
      <w:r w:rsidR="00451538">
        <w:rPr>
          <w:lang w:val="ru-RU"/>
        </w:rPr>
        <w:t>,</w:t>
      </w:r>
      <w:r w:rsidR="00C6156F">
        <w:rPr>
          <w:lang w:val="ru-RU"/>
        </w:rPr>
        <w:t xml:space="preserve"> и </w:t>
      </w:r>
      <w:r>
        <w:rPr>
          <w:lang w:val="ru-RU"/>
        </w:rPr>
        <w:t xml:space="preserve">это же имя </w:t>
      </w:r>
      <w:proofErr w:type="gramStart"/>
      <w:r>
        <w:rPr>
          <w:lang w:val="ru-RU"/>
        </w:rPr>
        <w:t xml:space="preserve">будет </w:t>
      </w:r>
      <w:r w:rsidR="00C6156F">
        <w:rPr>
          <w:lang w:val="ru-RU"/>
        </w:rPr>
        <w:t xml:space="preserve"> у</w:t>
      </w:r>
      <w:proofErr w:type="gramEnd"/>
      <w:r w:rsidR="00C6156F">
        <w:rPr>
          <w:lang w:val="ru-RU"/>
        </w:rPr>
        <w:t xml:space="preserve"> </w:t>
      </w:r>
      <w:r>
        <w:rPr>
          <w:lang w:val="ru-RU"/>
        </w:rPr>
        <w:t>файлов, расположенных в вышеупомянутой папке.</w:t>
      </w:r>
      <w:r w:rsidR="00C6156F">
        <w:rPr>
          <w:lang w:val="ru-RU"/>
        </w:rPr>
        <w:t xml:space="preserve">* </w:t>
      </w:r>
    </w:p>
    <w:p w:rsidR="001B6FB1" w:rsidRDefault="00085FCD" w:rsidP="002678B0">
      <w:pPr>
        <w:ind w:left="576"/>
        <w:rPr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275083D5" wp14:editId="56DE3F38">
            <wp:simplePos x="0" y="0"/>
            <wp:positionH relativeFrom="margin">
              <wp:posOffset>443230</wp:posOffset>
            </wp:positionH>
            <wp:positionV relativeFrom="paragraph">
              <wp:posOffset>15875</wp:posOffset>
            </wp:positionV>
            <wp:extent cx="4514215" cy="2138045"/>
            <wp:effectExtent l="0" t="0" r="635" b="0"/>
            <wp:wrapTight wrapText="bothSides">
              <wp:wrapPolygon edited="0">
                <wp:start x="0" y="0"/>
                <wp:lineTo x="0" y="21363"/>
                <wp:lineTo x="21512" y="21363"/>
                <wp:lineTo x="21512" y="0"/>
                <wp:lineTo x="0" y="0"/>
              </wp:wrapPolygon>
            </wp:wrapTight>
            <wp:docPr id="16" name="Рисунок 16" descr="C:\Users\El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l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FC7" w:rsidRDefault="00482FC7" w:rsidP="00482FC7">
      <w:pPr>
        <w:ind w:left="576"/>
        <w:rPr>
          <w:sz w:val="20"/>
          <w:szCs w:val="20"/>
          <w:lang w:val="ru-RU"/>
        </w:rPr>
      </w:pPr>
      <w:r>
        <w:rPr>
          <w:lang w:val="ru-RU"/>
        </w:rPr>
        <w:t>*</w:t>
      </w:r>
      <w:r>
        <w:rPr>
          <w:sz w:val="20"/>
          <w:szCs w:val="20"/>
          <w:lang w:val="ru-RU"/>
        </w:rPr>
        <w:t>Обратите внимание, в названии можно использовать только буквы и знак подчеркивания.</w:t>
      </w:r>
    </w:p>
    <w:p w:rsidR="00085FCD" w:rsidRDefault="00C6156F" w:rsidP="00D241F1">
      <w:pPr>
        <w:pStyle w:val="2"/>
        <w:rPr>
          <w:noProof/>
          <w:lang w:val="ru-RU" w:eastAsia="ru-RU"/>
        </w:rPr>
      </w:pPr>
      <w:r w:rsidRPr="00A45EBF">
        <w:rPr>
          <w:lang w:val="ru-RU"/>
        </w:rPr>
        <w:lastRenderedPageBreak/>
        <w:t xml:space="preserve">Далее, вам требуется ввести число – ограничитель по </w:t>
      </w:r>
      <w:proofErr w:type="gramStart"/>
      <w:r w:rsidRPr="00A45EBF">
        <w:rPr>
          <w:lang w:val="ru-RU"/>
        </w:rPr>
        <w:t>количеству  строк</w:t>
      </w:r>
      <w:proofErr w:type="gramEnd"/>
      <w:r w:rsidRPr="00A45EBF">
        <w:rPr>
          <w:lang w:val="ru-RU"/>
        </w:rPr>
        <w:t xml:space="preserve">  в одном </w:t>
      </w:r>
      <w:r w:rsidRPr="00D241F1">
        <w:t>html</w:t>
      </w:r>
      <w:r w:rsidRPr="00A45EBF">
        <w:rPr>
          <w:lang w:val="ru-RU"/>
        </w:rPr>
        <w:t xml:space="preserve"> файле вашего текста. </w:t>
      </w:r>
      <w:r w:rsidRPr="001B6FB1">
        <w:rPr>
          <w:lang w:val="ru-RU"/>
        </w:rPr>
        <w:t>Используйте натуральные числа от 10 до 100000.</w:t>
      </w:r>
      <w:r w:rsidR="00482FC7" w:rsidRPr="00482FC7">
        <w:rPr>
          <w:noProof/>
          <w:sz w:val="20"/>
          <w:szCs w:val="20"/>
          <w:lang w:val="ru-RU" w:eastAsia="ru-RU"/>
        </w:rPr>
        <w:t xml:space="preserve"> </w:t>
      </w:r>
      <w:r w:rsidR="00482FC7">
        <w:rPr>
          <w:noProof/>
          <w:sz w:val="20"/>
          <w:szCs w:val="20"/>
          <w:lang w:val="ru-RU" w:eastAsia="ru-RU"/>
        </w:rPr>
        <w:t xml:space="preserve"> </w:t>
      </w:r>
      <w:r w:rsidR="00482FC7">
        <w:rPr>
          <w:noProof/>
          <w:lang w:val="ru-RU" w:eastAsia="ru-RU"/>
        </w:rPr>
        <w:t xml:space="preserve">Нажмите </w:t>
      </w:r>
      <w:r w:rsidR="00482FC7">
        <w:rPr>
          <w:noProof/>
          <w:lang w:eastAsia="ru-RU"/>
        </w:rPr>
        <w:t>ENTER</w:t>
      </w:r>
      <w:r w:rsidR="00482FC7">
        <w:rPr>
          <w:noProof/>
          <w:lang w:val="ru-RU" w:eastAsia="ru-RU"/>
        </w:rPr>
        <w:t>.</w:t>
      </w:r>
    </w:p>
    <w:p w:rsidR="00C6156F" w:rsidRDefault="00482FC7" w:rsidP="00085FCD">
      <w:pPr>
        <w:pStyle w:val="2"/>
        <w:numPr>
          <w:ilvl w:val="0"/>
          <w:numId w:val="0"/>
        </w:numPr>
        <w:rPr>
          <w:noProof/>
          <w:lang w:val="ru-RU" w:eastAsia="ru-RU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114634</wp:posOffset>
            </wp:positionV>
            <wp:extent cx="4892675" cy="1196340"/>
            <wp:effectExtent l="0" t="0" r="3175" b="3810"/>
            <wp:wrapTight wrapText="bothSides">
              <wp:wrapPolygon edited="0">
                <wp:start x="0" y="0"/>
                <wp:lineTo x="0" y="21325"/>
                <wp:lineTo x="21530" y="21325"/>
                <wp:lineTo x="21530" y="0"/>
                <wp:lineTo x="0" y="0"/>
              </wp:wrapPolygon>
            </wp:wrapTight>
            <wp:docPr id="17" name="Рисунок 17" descr="C:\Users\El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l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FCD" w:rsidRPr="00085FCD" w:rsidRDefault="00085FCD" w:rsidP="00085FCD">
      <w:pPr>
        <w:pStyle w:val="2"/>
        <w:rPr>
          <w:lang w:val="ru-RU" w:eastAsia="ru-RU"/>
        </w:rPr>
      </w:pPr>
      <w:r>
        <w:rPr>
          <w:lang w:val="ru-RU" w:eastAsia="ru-RU"/>
        </w:rPr>
        <w:t>После этого программа начнет свою работу. О том, как продвигается обработка данных можно наблюдать</w:t>
      </w:r>
      <w:r w:rsidR="00451538">
        <w:rPr>
          <w:lang w:val="ru-RU" w:eastAsia="ru-RU"/>
        </w:rPr>
        <w:t xml:space="preserve"> в окне программы. По завершении</w:t>
      </w:r>
      <w:r>
        <w:rPr>
          <w:lang w:val="ru-RU" w:eastAsia="ru-RU"/>
        </w:rPr>
        <w:t xml:space="preserve"> своей работы появится характерная надпись. Для выхода вам будет необходимо нажать любую клавишу.</w:t>
      </w:r>
    </w:p>
    <w:p w:rsidR="00A45EBF" w:rsidRPr="001B6FB1" w:rsidRDefault="00085FCD" w:rsidP="00A45EBF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0D5E76E" wp14:editId="191C3EB4">
            <wp:simplePos x="0" y="0"/>
            <wp:positionH relativeFrom="margin">
              <wp:align>center</wp:align>
            </wp:positionH>
            <wp:positionV relativeFrom="paragraph">
              <wp:posOffset>17947</wp:posOffset>
            </wp:positionV>
            <wp:extent cx="4636135" cy="3862705"/>
            <wp:effectExtent l="0" t="0" r="0" b="4445"/>
            <wp:wrapTight wrapText="bothSides">
              <wp:wrapPolygon edited="0">
                <wp:start x="0" y="0"/>
                <wp:lineTo x="0" y="21518"/>
                <wp:lineTo x="21479" y="21518"/>
                <wp:lineTo x="21479" y="0"/>
                <wp:lineTo x="0" y="0"/>
              </wp:wrapPolygon>
            </wp:wrapTight>
            <wp:docPr id="18" name="Рисунок 18" descr="C:\Users\El\Desktop\01e4d30162754bb5937fba0639b683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l\Desktop\01e4d30162754bb5937fba0639b683f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8B0" w:rsidRPr="002678B0" w:rsidRDefault="00A45EBF" w:rsidP="00A45EBF">
      <w:pPr>
        <w:pStyle w:val="1"/>
      </w:pPr>
      <w:r>
        <w:rPr>
          <w:lang w:val="ru-RU"/>
        </w:rPr>
        <w:lastRenderedPageBreak/>
        <w:t>Получение результата</w:t>
      </w:r>
    </w:p>
    <w:p w:rsidR="00085FCD" w:rsidRDefault="00A45EBF" w:rsidP="00417952">
      <w:pPr>
        <w:pStyle w:val="2"/>
        <w:rPr>
          <w:lang w:val="ru-RU"/>
        </w:rPr>
      </w:pPr>
      <w:r>
        <w:rPr>
          <w:lang w:val="ru-RU"/>
        </w:rPr>
        <w:t xml:space="preserve">Открой директорию программы. Там вы найдете папку </w:t>
      </w:r>
      <w:r w:rsidRPr="00A45EBF">
        <w:rPr>
          <w:lang w:val="ru-RU"/>
        </w:rPr>
        <w:t>“</w:t>
      </w:r>
      <w:r>
        <w:rPr>
          <w:lang w:val="ru-RU"/>
        </w:rPr>
        <w:t>Результат работы</w:t>
      </w:r>
      <w:r w:rsidRPr="00A45EBF">
        <w:rPr>
          <w:lang w:val="ru-RU"/>
        </w:rPr>
        <w:t>”</w:t>
      </w:r>
      <w:r>
        <w:rPr>
          <w:lang w:val="ru-RU"/>
        </w:rPr>
        <w:t xml:space="preserve">. Папка </w:t>
      </w:r>
      <w:r w:rsidRPr="00A45EBF">
        <w:rPr>
          <w:lang w:val="ru-RU"/>
        </w:rPr>
        <w:t>“</w:t>
      </w:r>
      <w:r>
        <w:rPr>
          <w:lang w:val="ru-RU"/>
        </w:rPr>
        <w:t xml:space="preserve">Результат </w:t>
      </w:r>
      <w:proofErr w:type="gramStart"/>
      <w:r>
        <w:rPr>
          <w:lang w:val="ru-RU"/>
        </w:rPr>
        <w:t>работы</w:t>
      </w:r>
      <w:r w:rsidRPr="00A45EBF">
        <w:rPr>
          <w:lang w:val="ru-RU"/>
        </w:rPr>
        <w:t xml:space="preserve">”  </w:t>
      </w:r>
      <w:r>
        <w:rPr>
          <w:lang w:val="ru-RU"/>
        </w:rPr>
        <w:t>содержит</w:t>
      </w:r>
      <w:proofErr w:type="gramEnd"/>
      <w:r>
        <w:rPr>
          <w:lang w:val="ru-RU"/>
        </w:rPr>
        <w:t xml:space="preserve"> в себе все текстовые файлы, которые вы форматировали в программе.</w:t>
      </w:r>
    </w:p>
    <w:p w:rsidR="00417952" w:rsidRDefault="00085FCD" w:rsidP="00085FCD">
      <w:pPr>
        <w:pStyle w:val="af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24125" cy="1228725"/>
            <wp:effectExtent l="0" t="0" r="9525" b="9525"/>
            <wp:docPr id="19" name="Рисунок 19" descr="C:\Users\El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l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F" w:rsidRDefault="00CD0E7E" w:rsidP="00085FCD">
      <w:pPr>
        <w:pStyle w:val="2"/>
        <w:jc w:val="center"/>
        <w:rPr>
          <w:lang w:val="ru-RU"/>
        </w:rPr>
      </w:pPr>
      <w:r>
        <w:rPr>
          <w:noProof/>
          <w:highlight w:val="lightGray"/>
          <w:lang w:val="ru-RU"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78DC92D6" wp14:editId="40FA1C3F">
            <wp:simplePos x="0" y="0"/>
            <wp:positionH relativeFrom="column">
              <wp:posOffset>447675</wp:posOffset>
            </wp:positionH>
            <wp:positionV relativeFrom="paragraph">
              <wp:posOffset>1171575</wp:posOffset>
            </wp:positionV>
            <wp:extent cx="25908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41" y="21352"/>
                <wp:lineTo x="21441" y="0"/>
                <wp:lineTo x="0" y="0"/>
              </wp:wrapPolygon>
            </wp:wrapTight>
            <wp:docPr id="20" name="Рисунок 20" descr="C:\Users\El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l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5EBF">
        <w:rPr>
          <w:lang w:val="ru-RU"/>
        </w:rPr>
        <w:t>Перейдите в папку с нужным вам названием. В ней вы найдите один главный файл с таким же названием, как и название папки, в которой он находится.</w:t>
      </w:r>
      <w:r w:rsidR="00085FCD" w:rsidRPr="00085FCD">
        <w:rPr>
          <w:noProof/>
          <w:highlight w:val="lightGray"/>
          <w:lang w:val="ru-RU" w:eastAsia="ru-RU"/>
        </w:rPr>
        <w:t xml:space="preserve"> </w:t>
      </w:r>
      <w:r>
        <w:rPr>
          <w:noProof/>
          <w:highlight w:val="lightGray"/>
          <w:lang w:val="ru-RU" w:eastAsia="ru-RU"/>
        </w:rPr>
        <w:drawing>
          <wp:inline distT="0" distB="0" distL="0" distR="0" wp14:anchorId="2DED2BBD" wp14:editId="7EB3C2A7">
            <wp:extent cx="2505075" cy="2314575"/>
            <wp:effectExtent l="0" t="0" r="9525" b="9525"/>
            <wp:docPr id="22" name="Рисунок 22" descr="C:\Users\El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l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B7" w:rsidRDefault="00A45EBF" w:rsidP="00A45EBF">
      <w:pPr>
        <w:pStyle w:val="2"/>
        <w:rPr>
          <w:lang w:val="ru-RU"/>
        </w:rPr>
      </w:pPr>
      <w:r>
        <w:rPr>
          <w:lang w:val="ru-RU"/>
        </w:rPr>
        <w:t xml:space="preserve"> Нажмите на него правой кнопкой и выберите </w:t>
      </w:r>
      <w:r w:rsidRPr="00A45EBF">
        <w:rPr>
          <w:lang w:val="ru-RU"/>
        </w:rPr>
        <w:t>“</w:t>
      </w:r>
      <w:r>
        <w:rPr>
          <w:lang w:val="ru-RU"/>
        </w:rPr>
        <w:t>Открыть с помощью</w:t>
      </w:r>
      <w:r w:rsidRPr="00A45EBF">
        <w:rPr>
          <w:lang w:val="ru-RU"/>
        </w:rPr>
        <w:t>”</w:t>
      </w:r>
      <w:r>
        <w:rPr>
          <w:lang w:val="ru-RU"/>
        </w:rPr>
        <w:t>.                                     В выпадающем меню выберите ваш браузер.</w:t>
      </w:r>
      <w:r w:rsidR="00CD0E7E" w:rsidRPr="00CD0E7E">
        <w:rPr>
          <w:noProof/>
          <w:highlight w:val="lightGray"/>
          <w:lang w:val="ru-RU" w:eastAsia="ru-RU"/>
        </w:rPr>
        <w:t xml:space="preserve"> </w:t>
      </w:r>
      <w:r w:rsidR="00CD0E7E">
        <w:rPr>
          <w:noProof/>
          <w:highlight w:val="lightGray"/>
          <w:lang w:val="ru-RU" w:eastAsia="ru-RU"/>
        </w:rPr>
        <w:drawing>
          <wp:inline distT="0" distB="0" distL="0" distR="0" wp14:anchorId="2AEE2F85" wp14:editId="0EA1C92D">
            <wp:extent cx="2752725" cy="1647825"/>
            <wp:effectExtent l="0" t="0" r="9525" b="9525"/>
            <wp:docPr id="23" name="Рисунок 23" descr="C:\Users\El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l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E7E">
        <w:rPr>
          <w:noProof/>
          <w:highlight w:val="lightGray"/>
          <w:lang w:val="ru-RU" w:eastAsia="ru-RU"/>
        </w:rPr>
        <w:drawing>
          <wp:inline distT="0" distB="0" distL="0" distR="0">
            <wp:extent cx="2295525" cy="1371600"/>
            <wp:effectExtent l="0" t="0" r="9525" b="0"/>
            <wp:docPr id="24" name="Рисунок 24" descr="C:\Users\El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l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EBF" w:rsidRPr="00A45EBF" w:rsidRDefault="00A45EBF" w:rsidP="00A45EBF">
      <w:pPr>
        <w:pStyle w:val="2"/>
        <w:rPr>
          <w:lang w:val="ru-RU"/>
        </w:rPr>
      </w:pPr>
      <w:r>
        <w:rPr>
          <w:lang w:val="ru-RU"/>
        </w:rPr>
        <w:t xml:space="preserve">Перед вами открылся ваш текст </w:t>
      </w:r>
      <w:r w:rsidR="00451538">
        <w:rPr>
          <w:lang w:val="ru-RU"/>
        </w:rPr>
        <w:t xml:space="preserve">с </w:t>
      </w:r>
      <w:bookmarkStart w:id="0" w:name="_GoBack"/>
      <w:bookmarkEnd w:id="0"/>
      <w:r>
        <w:rPr>
          <w:lang w:val="ru-RU"/>
        </w:rPr>
        <w:t>выделенными в нем словами из словаря.</w:t>
      </w:r>
    </w:p>
    <w:p w:rsidR="00A45EBF" w:rsidRPr="00A45EBF" w:rsidRDefault="00CD0E7E" w:rsidP="00A45EBF">
      <w:pPr>
        <w:pStyle w:val="af2"/>
        <w:rPr>
          <w:rStyle w:val="af"/>
          <w:lang w:val="ru-RU"/>
        </w:rPr>
      </w:pPr>
      <w:r>
        <w:rPr>
          <w:noProof/>
          <w:highlight w:val="lightGray"/>
          <w:lang w:val="ru-RU" w:eastAsia="ru-RU"/>
        </w:rPr>
        <w:drawing>
          <wp:anchor distT="0" distB="0" distL="114300" distR="114300" simplePos="0" relativeHeight="251664384" behindDoc="1" locked="0" layoutInCell="1" allowOverlap="1" wp14:anchorId="5F1E9969" wp14:editId="33F04BF4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5150699" cy="2505075"/>
            <wp:effectExtent l="0" t="0" r="0" b="0"/>
            <wp:wrapTight wrapText="bothSides">
              <wp:wrapPolygon edited="0">
                <wp:start x="0" y="0"/>
                <wp:lineTo x="0" y="21354"/>
                <wp:lineTo x="21491" y="21354"/>
                <wp:lineTo x="21491" y="0"/>
                <wp:lineTo x="0" y="0"/>
              </wp:wrapPolygon>
            </wp:wrapTight>
            <wp:docPr id="25" name="Рисунок 25" descr="C:\Users\El\Desktop\8ee749d323c84dc9808323f7efc8dc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l\Desktop\8ee749d323c84dc9808323f7efc8dcc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99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EBF" w:rsidRPr="00A45EBF" w:rsidRDefault="00A45EBF" w:rsidP="00A45EBF">
      <w:pPr>
        <w:pStyle w:val="af2"/>
        <w:rPr>
          <w:rStyle w:val="af"/>
          <w:lang w:val="ru-RU"/>
        </w:rPr>
      </w:pPr>
    </w:p>
    <w:p w:rsidR="00A45EBF" w:rsidRPr="00A45EBF" w:rsidRDefault="00A45EBF" w:rsidP="00A45EBF">
      <w:pPr>
        <w:pStyle w:val="af2"/>
        <w:rPr>
          <w:rStyle w:val="af"/>
          <w:lang w:val="ru-RU"/>
        </w:rPr>
      </w:pPr>
    </w:p>
    <w:p w:rsidR="003D72B7" w:rsidRPr="003D72B7" w:rsidRDefault="003D72B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D72B7" w:rsidRPr="00A45EBF" w:rsidRDefault="005E7B42" w:rsidP="00A45EBF">
      <w:pPr>
        <w:pStyle w:val="1"/>
        <w:numPr>
          <w:ilvl w:val="0"/>
          <w:numId w:val="0"/>
        </w:num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lastRenderedPageBreak/>
        <w:t xml:space="preserve">Приятного </w:t>
      </w:r>
      <w:r w:rsidR="00A45EBF" w:rsidRPr="00A45EBF">
        <w:rPr>
          <w:sz w:val="48"/>
          <w:szCs w:val="48"/>
          <w:lang w:val="ru-RU"/>
        </w:rPr>
        <w:t>пользования</w:t>
      </w:r>
    </w:p>
    <w:sectPr w:rsidR="003D72B7" w:rsidRPr="00A45E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8BC5BC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497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5B4EBB"/>
    <w:multiLevelType w:val="hybridMultilevel"/>
    <w:tmpl w:val="5CC08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9084A"/>
    <w:multiLevelType w:val="hybridMultilevel"/>
    <w:tmpl w:val="4216C540"/>
    <w:lvl w:ilvl="0" w:tplc="041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A102E42"/>
    <w:multiLevelType w:val="hybridMultilevel"/>
    <w:tmpl w:val="587AC12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67"/>
    <w:rsid w:val="00032291"/>
    <w:rsid w:val="00085FCD"/>
    <w:rsid w:val="001B6FB1"/>
    <w:rsid w:val="002678B0"/>
    <w:rsid w:val="003D72B7"/>
    <w:rsid w:val="00417952"/>
    <w:rsid w:val="00451538"/>
    <w:rsid w:val="00482FC7"/>
    <w:rsid w:val="005E7B42"/>
    <w:rsid w:val="007A0F67"/>
    <w:rsid w:val="00A45EBF"/>
    <w:rsid w:val="00B10B41"/>
    <w:rsid w:val="00BF77F0"/>
    <w:rsid w:val="00C6156F"/>
    <w:rsid w:val="00CD0E7E"/>
    <w:rsid w:val="00D241F1"/>
    <w:rsid w:val="00EA5C7E"/>
    <w:rsid w:val="00EB6329"/>
    <w:rsid w:val="00F9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FE7F"/>
  <w15:chartTrackingRefBased/>
  <w15:docId w15:val="{608BD5B0-D9EC-4BA4-BA10-60A34A54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\AppData\Roaming\Microsoft\&#1064;&#1072;&#1073;&#1083;&#1086;&#1085;&#1099;\&#1041;&#1083;&#1072;&#1085;&#1082;%20&#1054;&#1090;&#1095;&#1077;&#1090;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7443F-1C37-4C3C-9131-E4916D6E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Отчет(2).dotx</Template>
  <TotalTime>189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</dc:creator>
  <cp:keywords/>
  <cp:lastModifiedBy>El</cp:lastModifiedBy>
  <cp:revision>8</cp:revision>
  <dcterms:created xsi:type="dcterms:W3CDTF">2016-10-05T02:39:00Z</dcterms:created>
  <dcterms:modified xsi:type="dcterms:W3CDTF">2016-10-05T08:35:00Z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